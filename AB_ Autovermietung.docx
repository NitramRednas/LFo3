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0A" w:rsidRPr="00C35CC9" w:rsidRDefault="004902F7" w:rsidP="00D44D45">
      <w:pPr>
        <w:pStyle w:val="Schule"/>
        <w:spacing w:after="120"/>
        <w:jc w:val="both"/>
        <w:rPr>
          <w:b/>
        </w:rPr>
      </w:pPr>
      <w:r>
        <w:rPr>
          <w:b/>
        </w:rPr>
        <w:t>Autovermietung</w:t>
      </w:r>
    </w:p>
    <w:p w:rsidR="00C35CC9" w:rsidRDefault="007D132E" w:rsidP="00D44D45">
      <w:pPr>
        <w:pStyle w:val="Schule"/>
        <w:spacing w:after="120"/>
        <w:jc w:val="both"/>
      </w:pPr>
      <w:r>
        <w:rPr>
          <w:noProof/>
        </w:rPr>
        <w:drawing>
          <wp:anchor distT="0" distB="180340" distL="180340" distR="0" simplePos="0" relativeHeight="25165772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2102485" cy="1541780"/>
            <wp:effectExtent l="0" t="0" r="0" b="1270"/>
            <wp:wrapSquare wrapText="bothSides"/>
            <wp:docPr id="4" name="Bild 4" descr="j0279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791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C9">
        <w:t>Du</w:t>
      </w:r>
      <w:r w:rsidR="004902F7">
        <w:t xml:space="preserve"> hast den Auftrag bekommen, für eine namhafte Autovermietung ein</w:t>
      </w:r>
      <w:r w:rsidR="00D87727">
        <w:t xml:space="preserve"> relationales</w:t>
      </w:r>
      <w:r w:rsidR="004902F7">
        <w:t xml:space="preserve"> Datenmodell zu entwickeln. </w:t>
      </w:r>
    </w:p>
    <w:p w:rsidR="004902F7" w:rsidRDefault="004902F7" w:rsidP="00D44D45">
      <w:pPr>
        <w:pStyle w:val="Schule"/>
        <w:spacing w:after="120"/>
        <w:jc w:val="both"/>
      </w:pPr>
      <w:r>
        <w:t>In diese Datenbank sollen die notwen</w:t>
      </w:r>
      <w:r w:rsidR="00BD28D6">
        <w:softHyphen/>
      </w:r>
      <w:r>
        <w:t xml:space="preserve">digen Daten aller verleihbaren </w:t>
      </w:r>
      <w:r w:rsidRPr="00B22F6E">
        <w:rPr>
          <w:highlight w:val="green"/>
        </w:rPr>
        <w:t>Autos</w:t>
      </w:r>
      <w:r>
        <w:t xml:space="preserve">, aller </w:t>
      </w:r>
      <w:r w:rsidRPr="00B22F6E">
        <w:rPr>
          <w:highlight w:val="green"/>
        </w:rPr>
        <w:t>Kunden</w:t>
      </w:r>
      <w:r>
        <w:t xml:space="preserve"> und aller </w:t>
      </w:r>
      <w:r w:rsidRPr="00B22F6E">
        <w:rPr>
          <w:highlight w:val="green"/>
        </w:rPr>
        <w:t>Filialen</w:t>
      </w:r>
      <w:r>
        <w:t xml:space="preserve"> der Autovermietung auf</w:t>
      </w:r>
      <w:r w:rsidR="00D87727">
        <w:softHyphen/>
      </w:r>
      <w:r>
        <w:t>ge</w:t>
      </w:r>
      <w:r w:rsidR="00D87727">
        <w:softHyphen/>
      </w:r>
      <w:r>
        <w:t>nommen werden. Autos können</w:t>
      </w:r>
      <w:r w:rsidR="0006629C">
        <w:t xml:space="preserve"> nur bei der Filiale zurück</w:t>
      </w:r>
      <w:r w:rsidR="0006629C">
        <w:softHyphen/>
        <w:t>gegeben werden, wo sie auch ausge</w:t>
      </w:r>
      <w:r w:rsidR="0006629C">
        <w:softHyphen/>
        <w:t>liehen wurden</w:t>
      </w:r>
      <w:r>
        <w:t>.</w:t>
      </w:r>
    </w:p>
    <w:p w:rsidR="004902F7" w:rsidRDefault="00D87727" w:rsidP="00D44D45">
      <w:pPr>
        <w:pStyle w:val="Schule"/>
        <w:spacing w:after="120"/>
        <w:jc w:val="both"/>
      </w:pPr>
      <w:r>
        <w:t>Es soll</w:t>
      </w:r>
      <w:r w:rsidR="004902F7">
        <w:t xml:space="preserve"> die Möglichkeit bestehen</w:t>
      </w:r>
      <w:r>
        <w:t>,</w:t>
      </w:r>
      <w:r w:rsidR="004902F7">
        <w:t xml:space="preserve"> heraus</w:t>
      </w:r>
      <w:r>
        <w:softHyphen/>
      </w:r>
      <w:r w:rsidR="004902F7">
        <w:t>zu</w:t>
      </w:r>
      <w:r>
        <w:softHyphen/>
      </w:r>
      <w:r w:rsidR="004902F7">
        <w:t xml:space="preserve">finden, </w:t>
      </w:r>
      <w:r w:rsidR="004902F7" w:rsidRPr="00B22F6E">
        <w:rPr>
          <w:highlight w:val="yellow"/>
        </w:rPr>
        <w:t>wann</w:t>
      </w:r>
      <w:r w:rsidR="004902F7">
        <w:t xml:space="preserve"> und an </w:t>
      </w:r>
      <w:r w:rsidR="004902F7" w:rsidRPr="00B22F6E">
        <w:rPr>
          <w:highlight w:val="yellow"/>
        </w:rPr>
        <w:t>wen</w:t>
      </w:r>
      <w:r w:rsidR="004902F7">
        <w:t xml:space="preserve"> ein Auto vermietet wurde</w:t>
      </w:r>
      <w:r w:rsidR="0006629C">
        <w:t xml:space="preserve"> und </w:t>
      </w:r>
      <w:r w:rsidR="0006629C" w:rsidRPr="00B22F6E">
        <w:rPr>
          <w:highlight w:val="yellow"/>
        </w:rPr>
        <w:t>wo</w:t>
      </w:r>
      <w:r w:rsidR="0006629C">
        <w:t xml:space="preserve"> </w:t>
      </w:r>
      <w:r w:rsidR="004902F7">
        <w:t>es ausgeliehen</w:t>
      </w:r>
      <w:r w:rsidR="0006629C">
        <w:t xml:space="preserve"> wurde</w:t>
      </w:r>
      <w:r w:rsidR="004902F7">
        <w:t>.</w:t>
      </w:r>
    </w:p>
    <w:p w:rsidR="00D44D45" w:rsidRDefault="00D44D45" w:rsidP="00D44D45">
      <w:pPr>
        <w:pStyle w:val="Schule"/>
        <w:spacing w:after="120"/>
        <w:jc w:val="both"/>
      </w:pPr>
      <w:bookmarkStart w:id="0" w:name="_GoBack"/>
      <w:bookmarkEnd w:id="0"/>
    </w:p>
    <w:p w:rsidR="00D44D45" w:rsidRDefault="00D44D45" w:rsidP="00D44D45">
      <w:pPr>
        <w:pStyle w:val="Schule"/>
        <w:spacing w:after="120"/>
        <w:jc w:val="both"/>
      </w:pPr>
      <w:r w:rsidRPr="00DB76F9">
        <w:rPr>
          <w:u w:val="single"/>
        </w:rPr>
        <w:t>Aufgaben:</w:t>
      </w:r>
    </w:p>
    <w:p w:rsidR="00D44D45" w:rsidRDefault="00D44D45" w:rsidP="00D44D45">
      <w:pPr>
        <w:pStyle w:val="Schule"/>
        <w:numPr>
          <w:ilvl w:val="0"/>
          <w:numId w:val="38"/>
        </w:numPr>
        <w:spacing w:after="120"/>
        <w:jc w:val="both"/>
      </w:pPr>
      <w:r>
        <w:t>Entw</w:t>
      </w:r>
      <w:r w:rsidR="006E3E17">
        <w:t>irf</w:t>
      </w:r>
      <w:r>
        <w:t xml:space="preserve"> ein ER-Modell mit sinnvollen Entitäten, Relationen, Attributen und IDs. </w:t>
      </w:r>
    </w:p>
    <w:p w:rsidR="00D44D45" w:rsidRDefault="00D44D45" w:rsidP="00D44D45">
      <w:pPr>
        <w:pStyle w:val="Schule"/>
        <w:numPr>
          <w:ilvl w:val="0"/>
          <w:numId w:val="38"/>
        </w:numPr>
        <w:spacing w:after="120"/>
        <w:jc w:val="both"/>
      </w:pPr>
      <w:r>
        <w:t>Achte dabei auf die Erfüllung der 3. Normalform.</w:t>
      </w:r>
    </w:p>
    <w:p w:rsidR="00D44D45" w:rsidRDefault="00D44D45" w:rsidP="00D44D45">
      <w:pPr>
        <w:pStyle w:val="Schule"/>
        <w:spacing w:after="120"/>
        <w:jc w:val="both"/>
      </w:pPr>
    </w:p>
    <w:sectPr w:rsidR="00D44D45" w:rsidSect="00163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59A" w:rsidRDefault="0062159A" w:rsidP="00C31B10">
      <w:pPr>
        <w:pStyle w:val="Kopfzeile"/>
      </w:pPr>
      <w:r>
        <w:separator/>
      </w:r>
    </w:p>
  </w:endnote>
  <w:endnote w:type="continuationSeparator" w:id="0">
    <w:p w:rsidR="0062159A" w:rsidRDefault="0062159A" w:rsidP="00C31B10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25" w:rsidRDefault="00A5232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7" w:rsidRDefault="00BC51B7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1670E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A1670E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25" w:rsidRDefault="00A5232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59A" w:rsidRDefault="0062159A" w:rsidP="00C31B10">
      <w:pPr>
        <w:pStyle w:val="Kopfzeile"/>
      </w:pPr>
      <w:r>
        <w:separator/>
      </w:r>
    </w:p>
  </w:footnote>
  <w:footnote w:type="continuationSeparator" w:id="0">
    <w:p w:rsidR="0062159A" w:rsidRDefault="0062159A" w:rsidP="00C31B10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25" w:rsidRDefault="00A5232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7" w:rsidRDefault="007A4C1C" w:rsidP="007A4C1C">
    <w:pPr>
      <w:pStyle w:val="SchuleKopfzeile"/>
    </w:pPr>
    <w:r>
      <w:t>Arbeitsblatt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25" w:rsidRDefault="00A523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51E8F"/>
    <w:multiLevelType w:val="hybridMultilevel"/>
    <w:tmpl w:val="F1A4CC9A"/>
    <w:lvl w:ilvl="0" w:tplc="EAAA0212">
      <w:start w:val="1"/>
      <w:numFmt w:val="bullet"/>
      <w:lvlText w:val=""/>
      <w:lvlJc w:val="left"/>
      <w:pPr>
        <w:tabs>
          <w:tab w:val="num" w:pos="396"/>
        </w:tabs>
        <w:ind w:left="396" w:hanging="396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B36B18"/>
    <w:multiLevelType w:val="hybridMultilevel"/>
    <w:tmpl w:val="9A76125C"/>
    <w:lvl w:ilvl="0" w:tplc="B094A70A">
      <w:start w:val="1"/>
      <w:numFmt w:val="bullet"/>
      <w:lvlText w:val="✓"/>
      <w:lvlJc w:val="left"/>
      <w:pPr>
        <w:tabs>
          <w:tab w:val="num" w:pos="360"/>
        </w:tabs>
        <w:ind w:left="340" w:hanging="340"/>
      </w:pPr>
      <w:rPr>
        <w:rFonts w:ascii="MS Mincho" w:eastAsia="MS Mincho" w:hAnsi="Webdings" w:hint="eastAsia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6">
    <w:nsid w:val="71412DC9"/>
    <w:multiLevelType w:val="multilevel"/>
    <w:tmpl w:val="A880B7D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53"/>
        </w:tabs>
        <w:ind w:left="4433" w:hanging="1440"/>
      </w:pPr>
      <w:rPr>
        <w:rFonts w:hint="default"/>
      </w:rPr>
    </w:lvl>
  </w:abstractNum>
  <w:abstractNum w:abstractNumId="7">
    <w:nsid w:val="72EA4A73"/>
    <w:multiLevelType w:val="hybridMultilevel"/>
    <w:tmpl w:val="8BB63F46"/>
    <w:lvl w:ilvl="0" w:tplc="E3A61B0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0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3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5"/>
  </w:num>
  <w:num w:numId="29">
    <w:abstractNumId w:val="5"/>
  </w:num>
  <w:num w:numId="30">
    <w:abstractNumId w:val="4"/>
  </w:num>
  <w:num w:numId="31">
    <w:abstractNumId w:val="4"/>
  </w:num>
  <w:num w:numId="32">
    <w:abstractNumId w:val="4"/>
  </w:num>
  <w:num w:numId="33">
    <w:abstractNumId w:val="3"/>
  </w:num>
  <w:num w:numId="34">
    <w:abstractNumId w:val="6"/>
  </w:num>
  <w:num w:numId="35">
    <w:abstractNumId w:val="6"/>
  </w:num>
  <w:num w:numId="36">
    <w:abstractNumId w:val="6"/>
  </w:num>
  <w:num w:numId="37">
    <w:abstractNumId w:val="7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C9"/>
    <w:rsid w:val="0006629C"/>
    <w:rsid w:val="00072F79"/>
    <w:rsid w:val="00093026"/>
    <w:rsid w:val="00112F7A"/>
    <w:rsid w:val="00126F33"/>
    <w:rsid w:val="00163FE1"/>
    <w:rsid w:val="0019112A"/>
    <w:rsid w:val="001E3C2C"/>
    <w:rsid w:val="00200CE7"/>
    <w:rsid w:val="00210826"/>
    <w:rsid w:val="00233C7E"/>
    <w:rsid w:val="002F2E34"/>
    <w:rsid w:val="004902F7"/>
    <w:rsid w:val="004C3C55"/>
    <w:rsid w:val="004E1D8C"/>
    <w:rsid w:val="00584614"/>
    <w:rsid w:val="005A3B92"/>
    <w:rsid w:val="0062159A"/>
    <w:rsid w:val="0069655C"/>
    <w:rsid w:val="006C1E22"/>
    <w:rsid w:val="006D420A"/>
    <w:rsid w:val="006E3E17"/>
    <w:rsid w:val="006E4D47"/>
    <w:rsid w:val="00727E9C"/>
    <w:rsid w:val="007331BF"/>
    <w:rsid w:val="007A4C1C"/>
    <w:rsid w:val="007D132E"/>
    <w:rsid w:val="0080197A"/>
    <w:rsid w:val="008B1FDF"/>
    <w:rsid w:val="008B4571"/>
    <w:rsid w:val="008C3DFE"/>
    <w:rsid w:val="008F38E2"/>
    <w:rsid w:val="00943490"/>
    <w:rsid w:val="00A1670E"/>
    <w:rsid w:val="00A52325"/>
    <w:rsid w:val="00A55666"/>
    <w:rsid w:val="00B22F6E"/>
    <w:rsid w:val="00B3720E"/>
    <w:rsid w:val="00B40B2E"/>
    <w:rsid w:val="00B71829"/>
    <w:rsid w:val="00B71FDA"/>
    <w:rsid w:val="00B75C86"/>
    <w:rsid w:val="00BC51B7"/>
    <w:rsid w:val="00BD28D6"/>
    <w:rsid w:val="00BE2C74"/>
    <w:rsid w:val="00BF4AB5"/>
    <w:rsid w:val="00C31B10"/>
    <w:rsid w:val="00C35CC9"/>
    <w:rsid w:val="00D44D45"/>
    <w:rsid w:val="00D87727"/>
    <w:rsid w:val="00D959DE"/>
    <w:rsid w:val="00E13C71"/>
    <w:rsid w:val="00E25833"/>
    <w:rsid w:val="00F23193"/>
    <w:rsid w:val="00F63749"/>
    <w:rsid w:val="00F7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rPr>
      <w:rFonts w:ascii="Verdana" w:hAnsi="Verdana"/>
      <w:color w:val="auto"/>
      <w:sz w:val="24"/>
      <w:u w:val="none"/>
    </w:rPr>
  </w:style>
  <w:style w:type="table" w:styleId="Tabellenraster">
    <w:name w:val="Table Grid"/>
    <w:basedOn w:val="NormaleTabelle"/>
    <w:rsid w:val="006D4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6D420A"/>
  </w:style>
  <w:style w:type="paragraph" w:customStyle="1" w:styleId="Schule">
    <w:name w:val="Schule"/>
    <w:basedOn w:val="Standard"/>
    <w:rsid w:val="00B71FDA"/>
    <w:rPr>
      <w:rFonts w:ascii="Verdana" w:hAnsi="Verdana"/>
    </w:rPr>
  </w:style>
  <w:style w:type="paragraph" w:styleId="Sprechblasentext">
    <w:name w:val="Balloon Text"/>
    <w:basedOn w:val="Standard"/>
    <w:semiHidden/>
    <w:rsid w:val="00584614"/>
    <w:rPr>
      <w:rFonts w:ascii="Tahoma" w:hAnsi="Tahoma" w:cs="Tahoma"/>
      <w:sz w:val="16"/>
      <w:szCs w:val="1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7A4C1C"/>
    <w:rPr>
      <w:color w:val="4F81BD" w:themeColor="accent1"/>
    </w:rPr>
  </w:style>
  <w:style w:type="character" w:customStyle="1" w:styleId="SchuleKopfzeileZchn">
    <w:name w:val="Schule Kopfzeile Zchn"/>
    <w:basedOn w:val="TitelZchn"/>
    <w:link w:val="SchuleKopfzeile"/>
    <w:rsid w:val="007A4C1C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qFormat/>
    <w:rsid w:val="007A4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7A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rPr>
      <w:rFonts w:ascii="Verdana" w:hAnsi="Verdana"/>
      <w:color w:val="auto"/>
      <w:sz w:val="24"/>
      <w:u w:val="none"/>
    </w:rPr>
  </w:style>
  <w:style w:type="table" w:styleId="Tabellenraster">
    <w:name w:val="Table Grid"/>
    <w:basedOn w:val="NormaleTabelle"/>
    <w:rsid w:val="006D4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6D420A"/>
  </w:style>
  <w:style w:type="paragraph" w:customStyle="1" w:styleId="Schule">
    <w:name w:val="Schule"/>
    <w:basedOn w:val="Standard"/>
    <w:rsid w:val="00B71FDA"/>
    <w:rPr>
      <w:rFonts w:ascii="Verdana" w:hAnsi="Verdana"/>
    </w:rPr>
  </w:style>
  <w:style w:type="paragraph" w:styleId="Sprechblasentext">
    <w:name w:val="Balloon Text"/>
    <w:basedOn w:val="Standard"/>
    <w:semiHidden/>
    <w:rsid w:val="00584614"/>
    <w:rPr>
      <w:rFonts w:ascii="Tahoma" w:hAnsi="Tahoma" w:cs="Tahoma"/>
      <w:sz w:val="16"/>
      <w:szCs w:val="1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7A4C1C"/>
    <w:rPr>
      <w:color w:val="4F81BD" w:themeColor="accent1"/>
    </w:rPr>
  </w:style>
  <w:style w:type="character" w:customStyle="1" w:styleId="SchuleKopfzeileZchn">
    <w:name w:val="Schule Kopfzeile Zchn"/>
    <w:basedOn w:val="TitelZchn"/>
    <w:link w:val="SchuleKopfzeile"/>
    <w:rsid w:val="007A4C1C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qFormat/>
    <w:rsid w:val="007A4C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7A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1</Pages>
  <Words>87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creator>Familie</dc:creator>
  <cp:lastModifiedBy>Martin Sander</cp:lastModifiedBy>
  <cp:revision>3</cp:revision>
  <cp:lastPrinted>2010-11-25T10:16:00Z</cp:lastPrinted>
  <dcterms:created xsi:type="dcterms:W3CDTF">2021-09-06T14:34:00Z</dcterms:created>
  <dcterms:modified xsi:type="dcterms:W3CDTF">2022-09-22T12:15:00Z</dcterms:modified>
</cp:coreProperties>
</file>