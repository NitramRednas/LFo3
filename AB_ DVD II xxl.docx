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048" w:rsidRDefault="00541048">
      <w:pPr>
        <w:pStyle w:val="Schule"/>
        <w:spacing w:after="120"/>
        <w:rPr>
          <w:b/>
        </w:rPr>
      </w:pPr>
      <w:r>
        <w:rPr>
          <w:b/>
        </w:rPr>
        <w:t xml:space="preserve">DVD II </w:t>
      </w:r>
      <w:proofErr w:type="spellStart"/>
      <w:r>
        <w:rPr>
          <w:b/>
        </w:rPr>
        <w:t>xxl</w:t>
      </w:r>
      <w:proofErr w:type="spellEnd"/>
    </w:p>
    <w:p w:rsidR="00541048" w:rsidRDefault="00541048">
      <w:pPr>
        <w:pStyle w:val="Schule"/>
        <w:spacing w:after="120"/>
        <w:jc w:val="both"/>
      </w:pPr>
      <w:r>
        <w:t>Stell dir vor, der Hauptdarsteller wäre ein optionales Tabellenfeld in der Tabelle DVD. Vorherige Aufgaben führen dann zu anderen Ergebnissen.</w:t>
      </w:r>
    </w:p>
    <w:p w:rsidR="00541048" w:rsidRDefault="00541048">
      <w:pPr>
        <w:pStyle w:val="Schule"/>
        <w:numPr>
          <w:ilvl w:val="0"/>
          <w:numId w:val="40"/>
        </w:numPr>
        <w:spacing w:before="120" w:after="120"/>
        <w:jc w:val="both"/>
      </w:pPr>
      <w:r>
        <w:t>Zeige alle DVDs mit Titel und Hauptdarsteller an (II.5).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541048">
        <w:trPr>
          <w:trHeight w:hRule="exact" w:val="1701"/>
        </w:trPr>
        <w:tc>
          <w:tcPr>
            <w:tcW w:w="8564" w:type="dxa"/>
            <w:vAlign w:val="center"/>
          </w:tcPr>
          <w:p w:rsidR="005E6670" w:rsidRDefault="00655657" w:rsidP="00655657">
            <w:pPr>
              <w:pStyle w:val="Schule"/>
              <w:ind w:left="510"/>
            </w:pPr>
            <w:r>
              <w:t xml:space="preserve">SELECT </w:t>
            </w:r>
            <w:proofErr w:type="spellStart"/>
            <w:r w:rsidR="008541A3">
              <w:t>dvd.</w:t>
            </w:r>
            <w:r>
              <w:t>titel</w:t>
            </w:r>
            <w:proofErr w:type="spellEnd"/>
            <w:r>
              <w:t xml:space="preserve"> , </w:t>
            </w:r>
            <w:proofErr w:type="spellStart"/>
            <w:r>
              <w:t>Darsteller.vorname</w:t>
            </w:r>
            <w:proofErr w:type="spellEnd"/>
            <w:r>
              <w:t xml:space="preserve"> , Darsteller. </w:t>
            </w:r>
            <w:proofErr w:type="spellStart"/>
            <w:r>
              <w:t>nachname</w:t>
            </w:r>
            <w:proofErr w:type="spellEnd"/>
            <w:r>
              <w:t xml:space="preserve"> </w:t>
            </w:r>
          </w:p>
          <w:p w:rsidR="00655657" w:rsidRDefault="00655657" w:rsidP="00655657">
            <w:pPr>
              <w:pStyle w:val="Schule"/>
              <w:ind w:left="510"/>
            </w:pPr>
            <w:r>
              <w:t xml:space="preserve">FROM </w:t>
            </w:r>
            <w:proofErr w:type="spellStart"/>
            <w:r>
              <w:t>dvd</w:t>
            </w:r>
            <w:proofErr w:type="spellEnd"/>
          </w:p>
          <w:p w:rsidR="00541048" w:rsidRDefault="00CD38B7" w:rsidP="00655657">
            <w:pPr>
              <w:pStyle w:val="Schule"/>
              <w:ind w:left="510"/>
            </w:pPr>
            <w:r>
              <w:t>LEFT</w:t>
            </w:r>
            <w:r w:rsidR="00655657">
              <w:t xml:space="preserve"> JOIN Darsteller ON </w:t>
            </w:r>
            <w:proofErr w:type="spellStart"/>
            <w:r w:rsidR="00655657">
              <w:t>dvd.hauptdarsteller</w:t>
            </w:r>
            <w:proofErr w:type="spellEnd"/>
            <w:r w:rsidR="00655657">
              <w:t xml:space="preserve"> = Darsteller.id;</w:t>
            </w:r>
          </w:p>
        </w:tc>
      </w:tr>
    </w:tbl>
    <w:p w:rsidR="00541048" w:rsidRDefault="00541048">
      <w:pPr>
        <w:pStyle w:val="Schule"/>
        <w:numPr>
          <w:ilvl w:val="0"/>
          <w:numId w:val="40"/>
        </w:numPr>
        <w:spacing w:before="120" w:after="120"/>
        <w:jc w:val="both"/>
      </w:pPr>
      <w:r>
        <w:t>Zeige alle DVDs mit Titel, Genre und Hauptdarsteller an (II.6).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541048">
        <w:trPr>
          <w:trHeight w:hRule="exact" w:val="2268"/>
        </w:trPr>
        <w:tc>
          <w:tcPr>
            <w:tcW w:w="8564" w:type="dxa"/>
            <w:vAlign w:val="center"/>
          </w:tcPr>
          <w:p w:rsidR="00655657" w:rsidRDefault="00655657" w:rsidP="00655657">
            <w:pPr>
              <w:pStyle w:val="Schule"/>
              <w:ind w:left="510"/>
            </w:pPr>
            <w:r>
              <w:t xml:space="preserve">SELECT </w:t>
            </w:r>
            <w:proofErr w:type="spellStart"/>
            <w:r w:rsidR="00A703E9">
              <w:t>dvd.</w:t>
            </w:r>
            <w:r>
              <w:t>titel</w:t>
            </w:r>
            <w:proofErr w:type="spellEnd"/>
            <w:r>
              <w:t xml:space="preserve"> ,</w:t>
            </w:r>
            <w:proofErr w:type="spellStart"/>
            <w:r>
              <w:t>genre.bezeichnung</w:t>
            </w:r>
            <w:proofErr w:type="spellEnd"/>
            <w:r>
              <w:t xml:space="preserve">, </w:t>
            </w:r>
            <w:proofErr w:type="spellStart"/>
            <w:r>
              <w:t>Darsteller.vorname</w:t>
            </w:r>
            <w:proofErr w:type="spellEnd"/>
            <w:r>
              <w:t xml:space="preserve"> , Darsteller. </w:t>
            </w:r>
            <w:proofErr w:type="spellStart"/>
            <w:r>
              <w:t>nachname</w:t>
            </w:r>
            <w:proofErr w:type="spellEnd"/>
            <w:r>
              <w:t xml:space="preserve"> FROM </w:t>
            </w:r>
            <w:proofErr w:type="spellStart"/>
            <w:r>
              <w:t>dvd</w:t>
            </w:r>
            <w:proofErr w:type="spellEnd"/>
          </w:p>
          <w:p w:rsidR="00655657" w:rsidRDefault="00CD38B7" w:rsidP="00655657">
            <w:pPr>
              <w:pStyle w:val="Schule"/>
              <w:ind w:left="510"/>
            </w:pPr>
            <w:r>
              <w:t>LEFT</w:t>
            </w:r>
            <w:r w:rsidR="00655657">
              <w:t xml:space="preserve"> JOIN Darsteller ON </w:t>
            </w:r>
            <w:proofErr w:type="spellStart"/>
            <w:r w:rsidR="00655657">
              <w:t>dvd.hauptdarsteller</w:t>
            </w:r>
            <w:proofErr w:type="spellEnd"/>
            <w:r w:rsidR="00655657">
              <w:t xml:space="preserve"> = Darsteller.id</w:t>
            </w:r>
          </w:p>
          <w:p w:rsidR="00541048" w:rsidRDefault="004B483C" w:rsidP="00655657">
            <w:pPr>
              <w:pStyle w:val="Schule"/>
              <w:ind w:left="510"/>
            </w:pPr>
            <w:r>
              <w:t>INNER</w:t>
            </w:r>
            <w:r w:rsidR="00655657">
              <w:t xml:space="preserve"> JOIN </w:t>
            </w:r>
            <w:proofErr w:type="spellStart"/>
            <w:r w:rsidR="00655657">
              <w:t>genre</w:t>
            </w:r>
            <w:proofErr w:type="spellEnd"/>
            <w:r w:rsidR="00655657">
              <w:t xml:space="preserve"> ON </w:t>
            </w:r>
            <w:proofErr w:type="spellStart"/>
            <w:r w:rsidR="00655657">
              <w:t>dvd.genre</w:t>
            </w:r>
            <w:proofErr w:type="spellEnd"/>
            <w:r w:rsidR="00655657">
              <w:t xml:space="preserve"> = genre.id;</w:t>
            </w:r>
          </w:p>
        </w:tc>
      </w:tr>
    </w:tbl>
    <w:p w:rsidR="00541048" w:rsidRDefault="00541048">
      <w:pPr>
        <w:pStyle w:val="Schule"/>
        <w:numPr>
          <w:ilvl w:val="0"/>
          <w:numId w:val="40"/>
        </w:numPr>
        <w:spacing w:before="120" w:after="120"/>
        <w:jc w:val="both"/>
      </w:pPr>
      <w:r>
        <w:t>Erstelle eine nach Titeln sortierte Liste (Titel und Hauptdarsteller) aller Komödien (II.10).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4"/>
      </w:tblGrid>
      <w:tr w:rsidR="00541048">
        <w:trPr>
          <w:trHeight w:hRule="exact" w:val="2835"/>
        </w:trPr>
        <w:tc>
          <w:tcPr>
            <w:tcW w:w="8564" w:type="dxa"/>
            <w:vAlign w:val="center"/>
          </w:tcPr>
          <w:p w:rsidR="00655657" w:rsidRPr="00655657" w:rsidRDefault="00655657" w:rsidP="00655657">
            <w:pPr>
              <w:pStyle w:val="Schule"/>
              <w:ind w:left="510"/>
              <w:rPr>
                <w:lang w:val="en-GB"/>
              </w:rPr>
            </w:pPr>
            <w:r w:rsidRPr="00655657">
              <w:rPr>
                <w:lang w:val="en-GB"/>
              </w:rPr>
              <w:t xml:space="preserve">SELECT </w:t>
            </w:r>
            <w:proofErr w:type="spellStart"/>
            <w:r w:rsidR="00483C86">
              <w:rPr>
                <w:lang w:val="en-GB"/>
              </w:rPr>
              <w:t>dvd.</w:t>
            </w:r>
            <w:r w:rsidRPr="00655657">
              <w:rPr>
                <w:lang w:val="en-GB"/>
              </w:rPr>
              <w:t>titel</w:t>
            </w:r>
            <w:proofErr w:type="spellEnd"/>
            <w:r w:rsidRPr="00655657">
              <w:rPr>
                <w:lang w:val="en-GB"/>
              </w:rPr>
              <w:t xml:space="preserve">, </w:t>
            </w:r>
            <w:proofErr w:type="spellStart"/>
            <w:r w:rsidRPr="00655657">
              <w:rPr>
                <w:lang w:val="en-GB"/>
              </w:rPr>
              <w:t>Darsteller.vorname</w:t>
            </w:r>
            <w:proofErr w:type="spellEnd"/>
            <w:r w:rsidRPr="00655657">
              <w:rPr>
                <w:lang w:val="en-GB"/>
              </w:rPr>
              <w:t xml:space="preserve">, </w:t>
            </w:r>
            <w:proofErr w:type="spellStart"/>
            <w:r w:rsidRPr="00655657">
              <w:rPr>
                <w:lang w:val="en-GB"/>
              </w:rPr>
              <w:t>Darsteller.nachname</w:t>
            </w:r>
            <w:proofErr w:type="spellEnd"/>
            <w:r w:rsidRPr="00655657">
              <w:rPr>
                <w:lang w:val="en-GB"/>
              </w:rPr>
              <w:t xml:space="preserve">, genre FROM </w:t>
            </w:r>
            <w:proofErr w:type="spellStart"/>
            <w:r w:rsidRPr="00655657">
              <w:rPr>
                <w:lang w:val="en-GB"/>
              </w:rPr>
              <w:t>dvd</w:t>
            </w:r>
            <w:proofErr w:type="spellEnd"/>
          </w:p>
          <w:p w:rsidR="00655657" w:rsidRPr="00655657" w:rsidRDefault="00CD38B7" w:rsidP="00655657">
            <w:pPr>
              <w:pStyle w:val="Schule"/>
              <w:ind w:left="510"/>
              <w:rPr>
                <w:lang w:val="en-GB"/>
              </w:rPr>
            </w:pPr>
            <w:r>
              <w:rPr>
                <w:lang w:val="en-GB"/>
              </w:rPr>
              <w:t>LEFT</w:t>
            </w:r>
            <w:r w:rsidR="00655657" w:rsidRPr="00655657">
              <w:rPr>
                <w:lang w:val="en-GB"/>
              </w:rPr>
              <w:t xml:space="preserve"> JOIN </w:t>
            </w:r>
            <w:proofErr w:type="spellStart"/>
            <w:r w:rsidR="00655657" w:rsidRPr="00655657">
              <w:rPr>
                <w:lang w:val="en-GB"/>
              </w:rPr>
              <w:t>Darsteller</w:t>
            </w:r>
            <w:proofErr w:type="spellEnd"/>
            <w:r w:rsidR="00655657" w:rsidRPr="00655657">
              <w:rPr>
                <w:lang w:val="en-GB"/>
              </w:rPr>
              <w:t xml:space="preserve"> ON </w:t>
            </w:r>
            <w:proofErr w:type="spellStart"/>
            <w:r w:rsidR="00655657" w:rsidRPr="00655657">
              <w:rPr>
                <w:lang w:val="en-GB"/>
              </w:rPr>
              <w:t>dvd.hauptdarsteller</w:t>
            </w:r>
            <w:proofErr w:type="spellEnd"/>
            <w:r w:rsidR="00655657" w:rsidRPr="00655657">
              <w:rPr>
                <w:lang w:val="en-GB"/>
              </w:rPr>
              <w:t xml:space="preserve"> = Darsteller.id</w:t>
            </w:r>
          </w:p>
          <w:p w:rsidR="00655657" w:rsidRPr="00655657" w:rsidRDefault="00B621CF" w:rsidP="00655657">
            <w:pPr>
              <w:pStyle w:val="Schule"/>
              <w:ind w:left="510"/>
              <w:rPr>
                <w:lang w:val="en-GB"/>
              </w:rPr>
            </w:pPr>
            <w:r>
              <w:rPr>
                <w:lang w:val="en-GB"/>
              </w:rPr>
              <w:t>INNER</w:t>
            </w:r>
            <w:r w:rsidR="00655657" w:rsidRPr="00655657">
              <w:rPr>
                <w:lang w:val="en-GB"/>
              </w:rPr>
              <w:t xml:space="preserve"> JOIN genre ON </w:t>
            </w:r>
            <w:proofErr w:type="spellStart"/>
            <w:r w:rsidR="00655657" w:rsidRPr="00655657">
              <w:rPr>
                <w:lang w:val="en-GB"/>
              </w:rPr>
              <w:t>dvd.genre</w:t>
            </w:r>
            <w:proofErr w:type="spellEnd"/>
            <w:r w:rsidR="00655657" w:rsidRPr="00655657">
              <w:rPr>
                <w:lang w:val="en-GB"/>
              </w:rPr>
              <w:t xml:space="preserve"> = genre.id</w:t>
            </w:r>
          </w:p>
          <w:p w:rsidR="005E72A5" w:rsidRDefault="00655657" w:rsidP="00655657">
            <w:pPr>
              <w:pStyle w:val="Schule"/>
              <w:ind w:left="510"/>
              <w:rPr>
                <w:lang w:val="en-GB"/>
              </w:rPr>
            </w:pPr>
            <w:r w:rsidRPr="00655657">
              <w:rPr>
                <w:lang w:val="en-GB"/>
              </w:rPr>
              <w:t xml:space="preserve">WHERE </w:t>
            </w:r>
            <w:proofErr w:type="spellStart"/>
            <w:r w:rsidRPr="00655657">
              <w:rPr>
                <w:lang w:val="en-GB"/>
              </w:rPr>
              <w:t>genre</w:t>
            </w:r>
            <w:r w:rsidR="00C705EA">
              <w:rPr>
                <w:lang w:val="en-GB"/>
              </w:rPr>
              <w:t>.bezeichnung</w:t>
            </w:r>
            <w:proofErr w:type="spellEnd"/>
            <w:r w:rsidRPr="00655657">
              <w:rPr>
                <w:lang w:val="en-GB"/>
              </w:rPr>
              <w:t xml:space="preserve"> = '</w:t>
            </w:r>
            <w:proofErr w:type="spellStart"/>
            <w:r w:rsidRPr="00655657">
              <w:rPr>
                <w:lang w:val="en-GB"/>
              </w:rPr>
              <w:t>Komödie</w:t>
            </w:r>
            <w:proofErr w:type="spellEnd"/>
            <w:r w:rsidRPr="00655657">
              <w:rPr>
                <w:lang w:val="en-GB"/>
              </w:rPr>
              <w:t>'</w:t>
            </w:r>
          </w:p>
          <w:p w:rsidR="00541048" w:rsidRDefault="005E72A5" w:rsidP="00655657">
            <w:pPr>
              <w:pStyle w:val="Schule"/>
              <w:ind w:left="510"/>
              <w:rPr>
                <w:lang w:val="en-GB"/>
              </w:rPr>
            </w:pPr>
            <w:r>
              <w:rPr>
                <w:lang w:val="en-GB"/>
              </w:rPr>
              <w:t xml:space="preserve">ORDER BY </w:t>
            </w:r>
            <w:proofErr w:type="spellStart"/>
            <w:r>
              <w:rPr>
                <w:lang w:val="en-GB"/>
              </w:rPr>
              <w:t>titel</w:t>
            </w:r>
            <w:proofErr w:type="spellEnd"/>
            <w:r w:rsidR="00655657" w:rsidRPr="00655657">
              <w:rPr>
                <w:lang w:val="en-GB"/>
              </w:rPr>
              <w:t>;</w:t>
            </w:r>
            <w:bookmarkStart w:id="0" w:name="_GoBack"/>
            <w:bookmarkEnd w:id="0"/>
          </w:p>
        </w:tc>
      </w:tr>
    </w:tbl>
    <w:p w:rsidR="00541048" w:rsidRDefault="00541048">
      <w:pPr>
        <w:pStyle w:val="Schule"/>
        <w:spacing w:before="120" w:after="120"/>
        <w:ind w:left="510"/>
        <w:jc w:val="both"/>
        <w:rPr>
          <w:lang w:val="en-GB"/>
        </w:rPr>
      </w:pPr>
    </w:p>
    <w:sectPr w:rsidR="005410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667" w:rsidRDefault="00867667">
      <w:pPr>
        <w:pStyle w:val="Kopfzeile"/>
      </w:pPr>
      <w:r>
        <w:separator/>
      </w:r>
    </w:p>
  </w:endnote>
  <w:endnote w:type="continuationSeparator" w:id="0">
    <w:p w:rsidR="00867667" w:rsidRDefault="00867667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60" w:rsidRDefault="0085686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48" w:rsidRDefault="00541048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705EA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C705EA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60" w:rsidRDefault="0085686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667" w:rsidRDefault="00867667">
      <w:pPr>
        <w:pStyle w:val="Kopfzeile"/>
      </w:pPr>
      <w:r>
        <w:separator/>
      </w:r>
    </w:p>
  </w:footnote>
  <w:footnote w:type="continuationSeparator" w:id="0">
    <w:p w:rsidR="00867667" w:rsidRDefault="00867667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60" w:rsidRDefault="0085686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48" w:rsidRDefault="00856860" w:rsidP="00856860">
    <w:pPr>
      <w:pStyle w:val="SchuleKopfzeile"/>
    </w:pPr>
    <w:r>
      <w:t>Arbeitsblatt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60" w:rsidRDefault="0085686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26DA"/>
    <w:multiLevelType w:val="multilevel"/>
    <w:tmpl w:val="1E32E7A4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1076078"/>
    <w:multiLevelType w:val="hybridMultilevel"/>
    <w:tmpl w:val="E724FD6E"/>
    <w:lvl w:ilvl="0" w:tplc="928A4B96">
      <w:start w:val="1"/>
      <w:numFmt w:val="upperLetter"/>
      <w:pStyle w:val="Examen-AnhangKapite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31B55"/>
    <w:multiLevelType w:val="multilevel"/>
    <w:tmpl w:val="510CC590"/>
    <w:lvl w:ilvl="0">
      <w:start w:val="1"/>
      <w:numFmt w:val="decimal"/>
      <w:pStyle w:val="Examen-Kapite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Examen-Unterkapitel"/>
      <w:lvlText w:val="%1.%2."/>
      <w:lvlJc w:val="left"/>
      <w:pPr>
        <w:tabs>
          <w:tab w:val="num" w:pos="851"/>
        </w:tabs>
        <w:ind w:left="284" w:hanging="284"/>
      </w:pPr>
      <w:rPr>
        <w:rFonts w:hint="default"/>
        <w:b/>
        <w:i w:val="0"/>
        <w:sz w:val="32"/>
      </w:rPr>
    </w:lvl>
    <w:lvl w:ilvl="2">
      <w:start w:val="1"/>
      <w:numFmt w:val="decimal"/>
      <w:pStyle w:val="Examen-Teilabschnitt"/>
      <w:isLgl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9C059D"/>
    <w:multiLevelType w:val="multilevel"/>
    <w:tmpl w:val="90103FB4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5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8">
    <w:nsid w:val="70680335"/>
    <w:multiLevelType w:val="multilevel"/>
    <w:tmpl w:val="8BC2F2F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21"/>
        </w:tabs>
        <w:ind w:left="1021" w:hanging="1021"/>
      </w:pPr>
      <w:rPr>
        <w:rFonts w:ascii="Verdana" w:hAnsi="Verdana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743C75DB"/>
    <w:multiLevelType w:val="multilevel"/>
    <w:tmpl w:val="7F28AD3A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Verdana" w:hAnsi="Verdana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47"/>
        </w:tabs>
        <w:ind w:left="1247" w:hanging="1247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5DC4BA1"/>
    <w:multiLevelType w:val="multilevel"/>
    <w:tmpl w:val="CE9A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B07994"/>
    <w:multiLevelType w:val="hybridMultilevel"/>
    <w:tmpl w:val="93360B26"/>
    <w:lvl w:ilvl="0" w:tplc="A27A9546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4"/>
  </w:num>
  <w:num w:numId="19">
    <w:abstractNumId w:val="0"/>
  </w:num>
  <w:num w:numId="20">
    <w:abstractNumId w:val="0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8"/>
  </w:num>
  <w:num w:numId="32">
    <w:abstractNumId w:val="9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"/>
  </w:num>
  <w:num w:numId="40">
    <w:abstractNumId w:val="11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051"/>
    <w:rsid w:val="002471FA"/>
    <w:rsid w:val="00483C86"/>
    <w:rsid w:val="004B483C"/>
    <w:rsid w:val="00541048"/>
    <w:rsid w:val="005E6670"/>
    <w:rsid w:val="005E72A5"/>
    <w:rsid w:val="00655657"/>
    <w:rsid w:val="008541A3"/>
    <w:rsid w:val="00856860"/>
    <w:rsid w:val="00867667"/>
    <w:rsid w:val="00A02051"/>
    <w:rsid w:val="00A703E9"/>
    <w:rsid w:val="00B621CF"/>
    <w:rsid w:val="00C705EA"/>
    <w:rsid w:val="00CD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pPr>
      <w:spacing w:before="120" w:line="360" w:lineRule="auto"/>
      <w:jc w:val="both"/>
    </w:pPr>
    <w:rPr>
      <w:rFonts w:ascii="Arial" w:hAnsi="Arial"/>
      <w:sz w:val="24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3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3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3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customStyle="1" w:styleId="Examen-Unterabschnitt">
    <w:name w:val="Examen - Unterabschnitt"/>
    <w:basedOn w:val="Examen-Text"/>
    <w:pPr>
      <w:spacing w:before="240"/>
    </w:pPr>
    <w:rPr>
      <w:b/>
    </w:rPr>
  </w:style>
  <w:style w:type="paragraph" w:customStyle="1" w:styleId="Quellcode">
    <w:name w:val="Quellcode"/>
    <w:basedOn w:val="Schule"/>
    <w:rPr>
      <w:i/>
      <w:sz w:val="22"/>
      <w:szCs w:val="22"/>
    </w:rPr>
  </w:style>
  <w:style w:type="paragraph" w:customStyle="1" w:styleId="Examen-Anhang">
    <w:name w:val="Examen - Anhang"/>
    <w:basedOn w:val="Examen-Text"/>
    <w:next w:val="Examen-Text"/>
    <w:rPr>
      <w:b/>
      <w:sz w:val="32"/>
    </w:rPr>
  </w:style>
  <w:style w:type="paragraph" w:customStyle="1" w:styleId="Examen-AnhangKapitel">
    <w:name w:val="Examen - Anhang Kapitel"/>
    <w:basedOn w:val="Examen-Text"/>
    <w:next w:val="Examen-Text"/>
    <w:pPr>
      <w:numPr>
        <w:numId w:val="39"/>
      </w:numPr>
    </w:pPr>
    <w:rPr>
      <w:b/>
      <w:sz w:val="28"/>
    </w:rPr>
  </w:style>
  <w:style w:type="character" w:customStyle="1" w:styleId="SchuleKopfzeileZchn">
    <w:name w:val="Schule Kopfzeile Zchn"/>
    <w:basedOn w:val="Absatz-Standardschriftart"/>
    <w:link w:val="SchuleKopfzeile"/>
    <w:locked/>
    <w:rsid w:val="00856860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856860"/>
    <w:rPr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8568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2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1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4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3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Examensarbeit-Text">
    <w:name w:val="Examensarbeit - Text"/>
    <w:basedOn w:val="Schule"/>
    <w:autoRedefine/>
    <w:rPr>
      <w:sz w:val="20"/>
      <w:szCs w:val="20"/>
    </w:rPr>
  </w:style>
  <w:style w:type="paragraph" w:customStyle="1" w:styleId="Examen-Text">
    <w:name w:val="Examen - Text"/>
    <w:pPr>
      <w:spacing w:before="120" w:line="360" w:lineRule="auto"/>
      <w:jc w:val="both"/>
    </w:pPr>
    <w:rPr>
      <w:rFonts w:ascii="Arial" w:hAnsi="Arial"/>
      <w:sz w:val="24"/>
    </w:rPr>
  </w:style>
  <w:style w:type="paragraph" w:customStyle="1" w:styleId="Examen-Kapitelberschrift">
    <w:name w:val="Examen - Kapitelüberschrift"/>
    <w:basedOn w:val="Examen-Text"/>
    <w:next w:val="Examen-Text"/>
    <w:autoRedefine/>
    <w:rPr>
      <w:b/>
      <w:i/>
      <w:sz w:val="28"/>
    </w:rPr>
  </w:style>
  <w:style w:type="paragraph" w:customStyle="1" w:styleId="Examen-Unterkapitel">
    <w:name w:val="Examen - Unterkapitel"/>
    <w:basedOn w:val="Examen-Text"/>
    <w:next w:val="Examen-Text"/>
    <w:pPr>
      <w:numPr>
        <w:ilvl w:val="1"/>
        <w:numId w:val="37"/>
      </w:numPr>
      <w:spacing w:before="240"/>
    </w:pPr>
    <w:rPr>
      <w:b/>
      <w:sz w:val="28"/>
    </w:rPr>
  </w:style>
  <w:style w:type="paragraph" w:customStyle="1" w:styleId="Examen-Kapitel">
    <w:name w:val="Examen - Kapitel"/>
    <w:basedOn w:val="Examen-Text"/>
    <w:next w:val="Examen-Text"/>
    <w:pPr>
      <w:numPr>
        <w:numId w:val="37"/>
      </w:numPr>
      <w:spacing w:line="480" w:lineRule="auto"/>
    </w:pPr>
    <w:rPr>
      <w:b/>
      <w:sz w:val="32"/>
    </w:rPr>
  </w:style>
  <w:style w:type="paragraph" w:customStyle="1" w:styleId="Examen-Teilabschnitt">
    <w:name w:val="Examen - Teilabschnitt"/>
    <w:basedOn w:val="Examen-Text"/>
    <w:next w:val="Examen-Text"/>
    <w:pPr>
      <w:numPr>
        <w:ilvl w:val="2"/>
        <w:numId w:val="37"/>
      </w:numPr>
      <w:spacing w:before="240"/>
    </w:pPr>
    <w:rPr>
      <w:b/>
    </w:rPr>
  </w:style>
  <w:style w:type="paragraph" w:styleId="Verzeichnis1">
    <w:name w:val="toc 1"/>
    <w:basedOn w:val="Examen-Kapitel"/>
    <w:next w:val="Standard"/>
    <w:autoRedefine/>
    <w:semiHidden/>
    <w:pPr>
      <w:numPr>
        <w:numId w:val="0"/>
      </w:numPr>
    </w:pPr>
  </w:style>
  <w:style w:type="paragraph" w:styleId="Verzeichnis2">
    <w:name w:val="toc 2"/>
    <w:basedOn w:val="Examen-Unterkapitel"/>
    <w:next w:val="Standard"/>
    <w:autoRedefine/>
    <w:semiHidden/>
    <w:pPr>
      <w:numPr>
        <w:ilvl w:val="0"/>
        <w:numId w:val="0"/>
      </w:numPr>
    </w:pPr>
  </w:style>
  <w:style w:type="paragraph" w:styleId="Verzeichnis3">
    <w:name w:val="toc 3"/>
    <w:basedOn w:val="Examen-Teilabschnitt"/>
    <w:next w:val="Standard"/>
    <w:autoRedefine/>
    <w:semiHidden/>
    <w:pPr>
      <w:numPr>
        <w:ilvl w:val="0"/>
        <w:numId w:val="0"/>
      </w:numPr>
    </w:pPr>
  </w:style>
  <w:style w:type="paragraph" w:customStyle="1" w:styleId="Examen-Leerzeile">
    <w:name w:val="Examen - Leerzeile"/>
    <w:basedOn w:val="Examen-Text"/>
    <w:next w:val="Examen-Text"/>
    <w:pPr>
      <w:spacing w:line="240" w:lineRule="auto"/>
    </w:pPr>
    <w:rPr>
      <w:sz w:val="12"/>
      <w:szCs w:val="12"/>
    </w:rPr>
  </w:style>
  <w:style w:type="paragraph" w:customStyle="1" w:styleId="Examen-Unterabschnitt">
    <w:name w:val="Examen - Unterabschnitt"/>
    <w:basedOn w:val="Examen-Text"/>
    <w:pPr>
      <w:spacing w:before="240"/>
    </w:pPr>
    <w:rPr>
      <w:b/>
    </w:rPr>
  </w:style>
  <w:style w:type="paragraph" w:customStyle="1" w:styleId="Quellcode">
    <w:name w:val="Quellcode"/>
    <w:basedOn w:val="Schule"/>
    <w:rPr>
      <w:i/>
      <w:sz w:val="22"/>
      <w:szCs w:val="22"/>
    </w:rPr>
  </w:style>
  <w:style w:type="paragraph" w:customStyle="1" w:styleId="Examen-Anhang">
    <w:name w:val="Examen - Anhang"/>
    <w:basedOn w:val="Examen-Text"/>
    <w:next w:val="Examen-Text"/>
    <w:rPr>
      <w:b/>
      <w:sz w:val="32"/>
    </w:rPr>
  </w:style>
  <w:style w:type="paragraph" w:customStyle="1" w:styleId="Examen-AnhangKapitel">
    <w:name w:val="Examen - Anhang Kapitel"/>
    <w:basedOn w:val="Examen-Text"/>
    <w:next w:val="Examen-Text"/>
    <w:pPr>
      <w:numPr>
        <w:numId w:val="39"/>
      </w:numPr>
    </w:pPr>
    <w:rPr>
      <w:b/>
      <w:sz w:val="28"/>
    </w:rPr>
  </w:style>
  <w:style w:type="character" w:customStyle="1" w:styleId="SchuleKopfzeileZchn">
    <w:name w:val="Schule Kopfzeile Zchn"/>
    <w:basedOn w:val="Absatz-Standardschriftart"/>
    <w:link w:val="SchuleKopfzeile"/>
    <w:locked/>
    <w:rsid w:val="00856860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856860"/>
    <w:rPr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8568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</Template>
  <TotalTime>0</TotalTime>
  <Pages>1</Pages>
  <Words>124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Schülerverwaltung</vt:lpstr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Schülerverwaltung</dc:title>
  <dc:creator>Familie</dc:creator>
  <cp:lastModifiedBy>Martin Sander</cp:lastModifiedBy>
  <cp:revision>13</cp:revision>
  <cp:lastPrinted>2011-08-24T12:54:00Z</cp:lastPrinted>
  <dcterms:created xsi:type="dcterms:W3CDTF">2016-05-27T13:46:00Z</dcterms:created>
  <dcterms:modified xsi:type="dcterms:W3CDTF">2022-11-17T13:56:00Z</dcterms:modified>
</cp:coreProperties>
</file>